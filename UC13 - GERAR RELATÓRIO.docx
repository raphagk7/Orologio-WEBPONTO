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5279" w14:textId="77777777"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363BCB">
        <w:rPr>
          <w:rFonts w:cs="Arial"/>
          <w:lang w:val="pt-BR"/>
        </w:rPr>
        <w:t>OROLOGIO WEBPONTO</w:t>
      </w:r>
    </w:p>
    <w:p w14:paraId="4FA4C4AC" w14:textId="77777777"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303DEB">
        <w:rPr>
          <w:rFonts w:cs="Arial"/>
          <w:lang w:val="pt-BR"/>
        </w:rPr>
        <w:t>UC13</w:t>
      </w:r>
      <w:r w:rsidR="00046C7D">
        <w:rPr>
          <w:rFonts w:cs="Arial"/>
          <w:lang w:val="pt-BR"/>
        </w:rPr>
        <w:t xml:space="preserve"> </w:t>
      </w:r>
      <w:r w:rsidR="00363BCB">
        <w:rPr>
          <w:rFonts w:cs="Arial"/>
          <w:lang w:val="pt-BR"/>
        </w:rPr>
        <w:t>Gerar Relat</w:t>
      </w:r>
      <w:bookmarkStart w:id="2" w:name="_GoBack"/>
      <w:bookmarkEnd w:id="2"/>
      <w:r w:rsidR="00363BCB">
        <w:rPr>
          <w:rFonts w:cs="Arial"/>
          <w:lang w:val="pt-BR"/>
        </w:rPr>
        <w:t>ório Diário</w:t>
      </w:r>
    </w:p>
    <w:p w14:paraId="7F19D6B8" w14:textId="77777777" w:rsidR="001F207D" w:rsidRPr="00897891" w:rsidRDefault="001F207D" w:rsidP="00447B75">
      <w:pPr>
        <w:pStyle w:val="Ttulo1"/>
        <w:numPr>
          <w:ilvl w:val="0"/>
          <w:numId w:val="18"/>
        </w:numPr>
        <w:rPr>
          <w:rFonts w:cs="Arial"/>
        </w:rPr>
      </w:pPr>
      <w:bookmarkStart w:id="3" w:name="_Toc350264729"/>
      <w:bookmarkStart w:id="4" w:name="_Toc425054504"/>
      <w:bookmarkStart w:id="5" w:name="_Toc423410238"/>
      <w:r w:rsidRPr="00897891">
        <w:rPr>
          <w:rFonts w:cs="Arial"/>
        </w:rPr>
        <w:t>Visão Geral e Objetivos</w:t>
      </w:r>
      <w:bookmarkEnd w:id="3"/>
      <w:r w:rsidRPr="00897891">
        <w:rPr>
          <w:rFonts w:cs="Arial"/>
        </w:rPr>
        <w:t xml:space="preserve"> </w:t>
      </w:r>
    </w:p>
    <w:bookmarkEnd w:id="4"/>
    <w:bookmarkEnd w:id="5"/>
    <w:p w14:paraId="1D4F41B0" w14:textId="77777777"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363BCB">
        <w:rPr>
          <w:rFonts w:ascii="Arial" w:hAnsi="Arial" w:cs="Arial"/>
          <w:lang w:val="pt-BR"/>
        </w:rPr>
        <w:t xml:space="preserve">gerar um relatório diário de todo os horários de entrada, saída para o almoço, </w:t>
      </w:r>
      <w:r w:rsidR="00303DEB">
        <w:rPr>
          <w:rFonts w:ascii="Arial" w:hAnsi="Arial" w:cs="Arial"/>
          <w:lang w:val="pt-BR"/>
        </w:rPr>
        <w:t>retorno</w:t>
      </w:r>
      <w:r w:rsidR="00363BCB">
        <w:rPr>
          <w:rFonts w:ascii="Arial" w:hAnsi="Arial" w:cs="Arial"/>
          <w:lang w:val="pt-BR"/>
        </w:rPr>
        <w:t xml:space="preserve"> do almoço, e sa</w:t>
      </w:r>
      <w:r w:rsidR="00303DEB">
        <w:rPr>
          <w:rFonts w:ascii="Arial" w:hAnsi="Arial" w:cs="Arial"/>
          <w:lang w:val="pt-BR"/>
        </w:rPr>
        <w:t>ída do trabalho para</w:t>
      </w:r>
      <w:r w:rsidR="00363BCB">
        <w:rPr>
          <w:rFonts w:ascii="Arial" w:hAnsi="Arial" w:cs="Arial"/>
          <w:lang w:val="pt-BR"/>
        </w:rPr>
        <w:t xml:space="preserve"> o acompanhamento do gerente.</w:t>
      </w:r>
    </w:p>
    <w:p w14:paraId="0497C5B2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6" w:name="_Toc350264730"/>
      <w:r w:rsidRPr="00897891">
        <w:t>Atores Envolvidos</w:t>
      </w:r>
      <w:bookmarkEnd w:id="6"/>
    </w:p>
    <w:p w14:paraId="4D87FF73" w14:textId="77777777" w:rsidR="001F207D" w:rsidRPr="00897891" w:rsidRDefault="00303DE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14:paraId="755FCB0C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7" w:name="_Toc350264731"/>
      <w:r w:rsidRPr="00897891">
        <w:t>Pré-Condições</w:t>
      </w:r>
      <w:bookmarkEnd w:id="7"/>
    </w:p>
    <w:p w14:paraId="76FD7741" w14:textId="77777777" w:rsidR="001F207D" w:rsidRPr="00897891" w:rsidRDefault="00363BC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deve estar cadastrado no sistema pelo administrador e deve ter feito login</w:t>
      </w:r>
      <w:r w:rsidR="00303DEB">
        <w:rPr>
          <w:rFonts w:ascii="Arial" w:hAnsi="Arial" w:cs="Arial"/>
          <w:lang w:val="pt-BR"/>
        </w:rPr>
        <w:t xml:space="preserve"> (autenticar)</w:t>
      </w:r>
      <w:r>
        <w:rPr>
          <w:rFonts w:ascii="Arial" w:hAnsi="Arial" w:cs="Arial"/>
          <w:lang w:val="pt-BR"/>
        </w:rPr>
        <w:t xml:space="preserve"> no sistema.</w:t>
      </w:r>
    </w:p>
    <w:p w14:paraId="74D4E807" w14:textId="77777777" w:rsidR="001F207D" w:rsidRPr="00897891" w:rsidRDefault="001F207D" w:rsidP="00447B75">
      <w:pPr>
        <w:pStyle w:val="Ttulo1"/>
        <w:numPr>
          <w:ilvl w:val="0"/>
          <w:numId w:val="18"/>
        </w:numPr>
      </w:pPr>
      <w:bookmarkStart w:id="8" w:name="_Toc350264732"/>
      <w:r w:rsidRPr="00897891">
        <w:t>Pós-Condições</w:t>
      </w:r>
      <w:bookmarkEnd w:id="8"/>
    </w:p>
    <w:p w14:paraId="26D658A5" w14:textId="77777777" w:rsidR="00222EFF" w:rsidRPr="00897891" w:rsidRDefault="00363BCB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Relatório diário enviado com sucesso para o sistema</w:t>
      </w:r>
      <w:r w:rsidR="002D28DD">
        <w:rPr>
          <w:rFonts w:ascii="Arial" w:hAnsi="Arial" w:cs="Arial"/>
          <w:lang w:val="pt-BR"/>
        </w:rPr>
        <w:t>.</w:t>
      </w:r>
    </w:p>
    <w:p w14:paraId="08136E6A" w14:textId="77777777" w:rsidR="00447B75" w:rsidRPr="00447B75" w:rsidRDefault="001F207D" w:rsidP="00447B75">
      <w:pPr>
        <w:pStyle w:val="Ttulo1"/>
        <w:numPr>
          <w:ilvl w:val="0"/>
          <w:numId w:val="18"/>
        </w:numPr>
        <w:rPr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t>Fluxo de Eventos</w:t>
      </w:r>
      <w:bookmarkStart w:id="12" w:name="_Toc425054506"/>
      <w:bookmarkStart w:id="13" w:name="_Toc423410240"/>
      <w:bookmarkStart w:id="14" w:name="_Toc350264734"/>
      <w:bookmarkEnd w:id="9"/>
      <w:bookmarkEnd w:id="10"/>
      <w:bookmarkEnd w:id="11"/>
    </w:p>
    <w:p w14:paraId="6C7F7C05" w14:textId="77777777" w:rsidR="00447B75" w:rsidRPr="00447B75" w:rsidRDefault="001F207D" w:rsidP="00447B75">
      <w:pPr>
        <w:pStyle w:val="Ttulo1"/>
        <w:numPr>
          <w:ilvl w:val="1"/>
          <w:numId w:val="21"/>
        </w:numPr>
        <w:rPr>
          <w:b w:val="0"/>
          <w:lang w:val="fr-FR"/>
        </w:rPr>
      </w:pPr>
      <w:r w:rsidRPr="00447B75">
        <w:rPr>
          <w:rFonts w:cs="Arial"/>
          <w:b w:val="0"/>
        </w:rPr>
        <w:t>Fluxo Básico</w:t>
      </w:r>
      <w:bookmarkEnd w:id="12"/>
      <w:bookmarkEnd w:id="13"/>
      <w:bookmarkEnd w:id="14"/>
      <w:r w:rsidRPr="00447B75">
        <w:rPr>
          <w:rFonts w:cs="Arial"/>
          <w:b w:val="0"/>
        </w:rPr>
        <w:t xml:space="preserve"> </w:t>
      </w:r>
    </w:p>
    <w:p w14:paraId="71C5CFC3" w14:textId="77777777" w:rsidR="00447B75" w:rsidRPr="00447B75" w:rsidRDefault="00303DEB" w:rsidP="00447B75">
      <w:pPr>
        <w:pStyle w:val="Ttulo1"/>
        <w:numPr>
          <w:ilvl w:val="2"/>
          <w:numId w:val="21"/>
        </w:numPr>
        <w:rPr>
          <w:b w:val="0"/>
          <w:lang w:val="fr-FR"/>
        </w:rPr>
      </w:pPr>
      <w:r w:rsidRPr="00447B75">
        <w:rPr>
          <w:b w:val="0"/>
        </w:rPr>
        <w:t>O gerente escolherá a opção relatório e vai inserir nos devidos campos todos os hor</w:t>
      </w:r>
      <w:r w:rsidR="00BE647B">
        <w:rPr>
          <w:b w:val="0"/>
        </w:rPr>
        <w:t xml:space="preserve">ários solicitados </w:t>
      </w:r>
      <w:r w:rsidRPr="00447B75">
        <w:rPr>
          <w:b w:val="0"/>
        </w:rPr>
        <w:t>para cada funcionário</w:t>
      </w:r>
      <w:r w:rsidR="002D28DD" w:rsidRPr="00447B75">
        <w:rPr>
          <w:b w:val="0"/>
        </w:rPr>
        <w:t xml:space="preserve"> (interface </w:t>
      </w:r>
      <w:r w:rsidR="00C93957" w:rsidRPr="00447B75">
        <w:rPr>
          <w:b w:val="0"/>
        </w:rPr>
        <w:t>I</w:t>
      </w:r>
      <w:r w:rsidR="002D28DD" w:rsidRPr="00447B75">
        <w:rPr>
          <w:b w:val="0"/>
        </w:rPr>
        <w:t>01).</w:t>
      </w:r>
    </w:p>
    <w:p w14:paraId="4CC06719" w14:textId="77777777" w:rsidR="00447B75" w:rsidRDefault="00B8107C" w:rsidP="00447B75">
      <w:pPr>
        <w:pStyle w:val="Ttulo1"/>
        <w:numPr>
          <w:ilvl w:val="2"/>
          <w:numId w:val="21"/>
        </w:numPr>
        <w:rPr>
          <w:b w:val="0"/>
          <w:lang w:val="fr-FR"/>
        </w:rPr>
      </w:pPr>
      <w:r w:rsidRPr="00447B75">
        <w:rPr>
          <w:b w:val="0"/>
        </w:rPr>
        <w:t xml:space="preserve">Sistema </w:t>
      </w:r>
      <w:r w:rsidR="00447B75" w:rsidRPr="00447B75">
        <w:rPr>
          <w:b w:val="0"/>
        </w:rPr>
        <w:t>apresenta mensagem de erro caso clique em imprimir sem nenhum horário inserido para um funcionário já preenchid</w:t>
      </w:r>
      <w:bookmarkStart w:id="15" w:name="_5.2.2_S02_Pesquisar"/>
      <w:bookmarkStart w:id="16" w:name="_5.2.2_S02_Alterar"/>
      <w:bookmarkEnd w:id="15"/>
      <w:bookmarkEnd w:id="16"/>
      <w:r w:rsidR="00447B75" w:rsidRPr="00447B75">
        <w:rPr>
          <w:b w:val="0"/>
        </w:rPr>
        <w:t>o (interface I02).</w:t>
      </w:r>
      <w:bookmarkStart w:id="17" w:name="_Toc350264737"/>
    </w:p>
    <w:p w14:paraId="0C3FFC48" w14:textId="77777777" w:rsidR="00502330" w:rsidRDefault="00447B75" w:rsidP="00502330">
      <w:pPr>
        <w:pStyle w:val="Ttulo1"/>
        <w:numPr>
          <w:ilvl w:val="0"/>
          <w:numId w:val="18"/>
        </w:numPr>
        <w:rPr>
          <w:b w:val="0"/>
          <w:lang w:val="fr-FR"/>
        </w:rPr>
      </w:pPr>
      <w:r w:rsidRPr="00897891">
        <w:t>Detalhamento das Interfaces com o Usuário</w:t>
      </w:r>
      <w:bookmarkEnd w:id="17"/>
    </w:p>
    <w:p w14:paraId="0DBE139A" w14:textId="77777777" w:rsidR="00447B75" w:rsidRPr="00502330" w:rsidRDefault="00447B75" w:rsidP="00502330">
      <w:pPr>
        <w:pStyle w:val="Ttulo1"/>
        <w:numPr>
          <w:ilvl w:val="1"/>
          <w:numId w:val="24"/>
        </w:numPr>
        <w:rPr>
          <w:b w:val="0"/>
          <w:lang w:val="fr-FR"/>
        </w:rPr>
      </w:pPr>
      <w:r w:rsidRPr="00502330">
        <w:rPr>
          <w:rFonts w:cs="Arial"/>
          <w:b w:val="0"/>
        </w:rPr>
        <w:t>Interface I01 – Tela Inicial do Sistema</w:t>
      </w:r>
    </w:p>
    <w:p w14:paraId="5002AC53" w14:textId="77777777" w:rsidR="00447B75" w:rsidRDefault="00447B75" w:rsidP="00502330">
      <w:pPr>
        <w:pStyle w:val="Ttulo3"/>
        <w:numPr>
          <w:ilvl w:val="2"/>
          <w:numId w:val="24"/>
        </w:numPr>
      </w:pPr>
      <w:r>
        <w:t>Esboço da Interface</w:t>
      </w:r>
    </w:p>
    <w:p w14:paraId="1199BA88" w14:textId="77777777" w:rsidR="00447B75" w:rsidRDefault="00447B75" w:rsidP="00502330">
      <w:pPr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5E0DFC2" wp14:editId="1EF4D3BF">
            <wp:extent cx="5286375" cy="2809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RelatorioDiár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22" cy="28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6BB" w14:textId="77777777" w:rsidR="00662BD2" w:rsidRPr="00303DEB" w:rsidRDefault="00662BD2" w:rsidP="00662BD2">
      <w:pPr>
        <w:ind w:left="709"/>
        <w:rPr>
          <w:lang w:val="pt-BR"/>
        </w:rPr>
      </w:pPr>
    </w:p>
    <w:p w14:paraId="752A3E07" w14:textId="77777777" w:rsidR="00662BD2" w:rsidRPr="00662BD2" w:rsidRDefault="00662BD2" w:rsidP="00502330">
      <w:pPr>
        <w:pStyle w:val="Ttulo3"/>
        <w:numPr>
          <w:ilvl w:val="2"/>
          <w:numId w:val="24"/>
        </w:numPr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14:paraId="61A7AC69" w14:textId="77777777" w:rsidTr="00662BD2">
        <w:tc>
          <w:tcPr>
            <w:tcW w:w="2528" w:type="dxa"/>
          </w:tcPr>
          <w:p w14:paraId="709A9A89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14:paraId="76276DAE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363BCB" w14:paraId="3ECAD3B6" w14:textId="77777777" w:rsidTr="00662BD2">
        <w:tc>
          <w:tcPr>
            <w:tcW w:w="2528" w:type="dxa"/>
          </w:tcPr>
          <w:p w14:paraId="788E3040" w14:textId="77777777" w:rsidR="00303DEB" w:rsidRDefault="00303DEB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</w:t>
            </w:r>
          </w:p>
        </w:tc>
        <w:tc>
          <w:tcPr>
            <w:tcW w:w="7503" w:type="dxa"/>
          </w:tcPr>
          <w:p w14:paraId="01DE0DFA" w14:textId="77777777" w:rsidR="00662BD2" w:rsidRDefault="00046C7D" w:rsidP="00303DEB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o fluxo </w:t>
            </w:r>
            <w:r w:rsidR="00303DEB">
              <w:rPr>
                <w:rFonts w:ascii="Arial" w:hAnsi="Arial" w:cs="Arial"/>
                <w:lang w:val="pt-BR"/>
              </w:rPr>
              <w:t>básico</w:t>
            </w:r>
          </w:p>
        </w:tc>
      </w:tr>
      <w:tr w:rsidR="00046C7D" w:rsidRPr="00363BCB" w14:paraId="4ECC5A35" w14:textId="77777777" w:rsidTr="00662BD2">
        <w:tc>
          <w:tcPr>
            <w:tcW w:w="2528" w:type="dxa"/>
          </w:tcPr>
          <w:p w14:paraId="0628C730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</w:t>
            </w:r>
          </w:p>
        </w:tc>
        <w:tc>
          <w:tcPr>
            <w:tcW w:w="7503" w:type="dxa"/>
          </w:tcPr>
          <w:p w14:paraId="656E2D4A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Mostra o relatório da data escolhida</w:t>
            </w:r>
          </w:p>
        </w:tc>
      </w:tr>
      <w:tr w:rsidR="00046C7D" w:rsidRPr="00363BCB" w14:paraId="3ED320D3" w14:textId="77777777" w:rsidTr="00662BD2">
        <w:tc>
          <w:tcPr>
            <w:tcW w:w="2528" w:type="dxa"/>
          </w:tcPr>
          <w:p w14:paraId="10AD736E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Imprimir </w:t>
            </w:r>
          </w:p>
        </w:tc>
        <w:tc>
          <w:tcPr>
            <w:tcW w:w="7503" w:type="dxa"/>
          </w:tcPr>
          <w:p w14:paraId="69320412" w14:textId="77777777" w:rsidR="00046C7D" w:rsidRDefault="00303DEB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Imprime o relatório diário depois de todas as informações estarem inseridas</w:t>
            </w:r>
          </w:p>
        </w:tc>
      </w:tr>
    </w:tbl>
    <w:p w14:paraId="449F02E9" w14:textId="77777777" w:rsidR="00207C10" w:rsidRPr="00502330" w:rsidRDefault="00502330" w:rsidP="00502330">
      <w:pPr>
        <w:pStyle w:val="Corpodetexto"/>
        <w:numPr>
          <w:ilvl w:val="1"/>
          <w:numId w:val="24"/>
        </w:numPr>
        <w:rPr>
          <w:rFonts w:ascii="Arial" w:hAnsi="Arial" w:cs="Arial"/>
          <w:lang w:val="pt-BR"/>
        </w:rPr>
      </w:pPr>
      <w:r w:rsidRPr="00502330">
        <w:rPr>
          <w:rFonts w:ascii="Arial" w:hAnsi="Arial" w:cs="Arial"/>
          <w:lang w:val="pt-BR"/>
        </w:rPr>
        <w:t>Interface I02 – Mensagem de erro</w:t>
      </w:r>
    </w:p>
    <w:p w14:paraId="233F90B1" w14:textId="77777777" w:rsidR="00502330" w:rsidRDefault="00502330" w:rsidP="00502330">
      <w:pPr>
        <w:pStyle w:val="Corpodetexto"/>
        <w:numPr>
          <w:ilvl w:val="2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Esboço de interface</w:t>
      </w:r>
    </w:p>
    <w:p w14:paraId="589EAD4B" w14:textId="77777777" w:rsidR="00502330" w:rsidRDefault="00502330" w:rsidP="00502330">
      <w:pPr>
        <w:pStyle w:val="Corpodetexto"/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napToGrid/>
          <w:lang w:val="pt-BR" w:eastAsia="pt-BR"/>
        </w:rPr>
        <w:drawing>
          <wp:inline distT="0" distB="0" distL="0" distR="0" wp14:anchorId="316BF7B1" wp14:editId="160A08B6">
            <wp:extent cx="3676650" cy="1609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EBAA" w14:textId="77777777" w:rsidR="00502330" w:rsidRDefault="00502330" w:rsidP="00502330">
      <w:pPr>
        <w:pStyle w:val="Corpodetexto"/>
        <w:numPr>
          <w:ilvl w:val="2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Comandos</w:t>
      </w: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7670"/>
      </w:tblGrid>
      <w:tr w:rsidR="00502330" w14:paraId="4D60A011" w14:textId="77777777" w:rsidTr="00502330">
        <w:trPr>
          <w:trHeight w:val="120"/>
        </w:trPr>
        <w:tc>
          <w:tcPr>
            <w:tcW w:w="2552" w:type="dxa"/>
          </w:tcPr>
          <w:p w14:paraId="52DFB54B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7670" w:type="dxa"/>
          </w:tcPr>
          <w:p w14:paraId="6B3AE499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Ação</w:t>
            </w:r>
          </w:p>
        </w:tc>
      </w:tr>
      <w:tr w:rsidR="00502330" w14:paraId="37427B2C" w14:textId="77777777" w:rsidTr="00502330">
        <w:trPr>
          <w:trHeight w:val="165"/>
        </w:trPr>
        <w:tc>
          <w:tcPr>
            <w:tcW w:w="2552" w:type="dxa"/>
          </w:tcPr>
          <w:p w14:paraId="0EE987F7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Ok</w:t>
            </w:r>
          </w:p>
        </w:tc>
        <w:tc>
          <w:tcPr>
            <w:tcW w:w="7670" w:type="dxa"/>
          </w:tcPr>
          <w:p w14:paraId="3011D5C4" w14:textId="77777777" w:rsidR="00502330" w:rsidRDefault="00502330" w:rsidP="00502330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Fechar a mensagem de erro para que o campo possa ser preenchido</w:t>
            </w:r>
          </w:p>
        </w:tc>
      </w:tr>
    </w:tbl>
    <w:p w14:paraId="0C7C1EF4" w14:textId="77777777" w:rsidR="00502330" w:rsidRDefault="00502330" w:rsidP="00502330">
      <w:pPr>
        <w:pStyle w:val="Corpodetexto"/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10BC338F" w14:textId="77777777" w:rsidR="001F207D" w:rsidRPr="00897891" w:rsidRDefault="001F207D" w:rsidP="00502330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14:paraId="1F12C247" w14:textId="77777777"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14:paraId="2DB3E2A7" w14:textId="77777777"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14:paraId="690AF7BC" w14:textId="77777777"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93A59" w14:textId="77777777" w:rsidR="004C382C" w:rsidRDefault="004C382C">
      <w:r>
        <w:separator/>
      </w:r>
    </w:p>
  </w:endnote>
  <w:endnote w:type="continuationSeparator" w:id="0">
    <w:p w14:paraId="7C145846" w14:textId="77777777" w:rsidR="004C382C" w:rsidRDefault="004C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 w14:paraId="2AB05236" w14:textId="77777777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4289C16D" w14:textId="77777777"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39CE5D4C" w14:textId="77777777" w:rsidR="007A5FDD" w:rsidRPr="00222EFF" w:rsidRDefault="009E4122" w:rsidP="00BE647B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BE647B">
            <w:rPr>
              <w:lang w:val="pt-BR"/>
            </w:rPr>
            <w:t>OROLOGIO WEBPONTO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DDF943" w14:textId="6B867FA7"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BE647B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14:paraId="494EB769" w14:textId="77777777"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CE591" w14:textId="77777777" w:rsidR="004C382C" w:rsidRDefault="004C382C">
      <w:r>
        <w:separator/>
      </w:r>
    </w:p>
  </w:footnote>
  <w:footnote w:type="continuationSeparator" w:id="0">
    <w:p w14:paraId="0CEAD16D" w14:textId="77777777" w:rsidR="004C382C" w:rsidRDefault="004C3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 w:rsidRPr="00BE647B" w14:paraId="35A6F16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807862" w14:textId="77777777" w:rsidR="000101E4" w:rsidRDefault="00675F40" w:rsidP="00363BCB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363BCB">
            <w:rPr>
              <w:lang w:val="pt-BR"/>
            </w:rPr>
            <w:t>OROLOGIO WEBPONTO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96F0F7" w14:textId="77777777" w:rsidR="000101E4" w:rsidRDefault="000101E4" w:rsidP="00BE647B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BE647B">
            <w:rPr>
              <w:lang w:val="pt-BR"/>
            </w:rPr>
            <w:t>1.0</w:t>
          </w:r>
        </w:p>
      </w:tc>
    </w:tr>
    <w:tr w:rsidR="000101E4" w14:paraId="144AC33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879C56" w14:textId="77777777" w:rsidR="00626308" w:rsidRPr="003F1142" w:rsidRDefault="003F00AA" w:rsidP="00363BC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303DEB">
            <w:rPr>
              <w:lang w:val="pt-BR"/>
            </w:rPr>
            <w:t>13</w:t>
          </w:r>
          <w:r w:rsidR="006D4490">
            <w:rPr>
              <w:lang w:val="pt-BR"/>
            </w:rPr>
            <w:t xml:space="preserve"> </w:t>
          </w:r>
          <w:r w:rsidR="00363BCB">
            <w:rPr>
              <w:lang w:val="pt-BR"/>
            </w:rPr>
            <w:t>Gerar Relatório Diário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85779E" w14:textId="77777777" w:rsidR="000101E4" w:rsidRDefault="000101E4" w:rsidP="00363BCB">
          <w:r>
            <w:rPr>
              <w:lang w:val="pt-BR"/>
            </w:rPr>
            <w:t xml:space="preserve">  Data:</w:t>
          </w:r>
          <w:r>
            <w:t xml:space="preserve"> </w:t>
          </w:r>
          <w:r w:rsidR="00363BCB">
            <w:t>17</w:t>
          </w:r>
          <w:r w:rsidR="00626308">
            <w:t>/0</w:t>
          </w:r>
          <w:r w:rsidR="00046C7D">
            <w:t>3</w:t>
          </w:r>
          <w:r w:rsidR="00626308">
            <w:t>/201</w:t>
          </w:r>
          <w:r w:rsidR="00046C7D">
            <w:t>6</w:t>
          </w:r>
        </w:p>
      </w:tc>
    </w:tr>
  </w:tbl>
  <w:p w14:paraId="132FCE27" w14:textId="77777777"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DD773EF"/>
    <w:multiLevelType w:val="multilevel"/>
    <w:tmpl w:val="675CA86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FF41A6F"/>
    <w:multiLevelType w:val="multilevel"/>
    <w:tmpl w:val="9D6C9EDA"/>
    <w:lvl w:ilvl="0">
      <w:start w:val="6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268D189C"/>
    <w:multiLevelType w:val="hybridMultilevel"/>
    <w:tmpl w:val="D8B8A072"/>
    <w:lvl w:ilvl="0" w:tplc="FDF67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36343"/>
    <w:multiLevelType w:val="multilevel"/>
    <w:tmpl w:val="ACBEAA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2A4B1E"/>
    <w:multiLevelType w:val="hybridMultilevel"/>
    <w:tmpl w:val="6ED6653E"/>
    <w:lvl w:ilvl="0" w:tplc="D7207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7F6CDC"/>
    <w:multiLevelType w:val="multilevel"/>
    <w:tmpl w:val="122C9B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4F6286C"/>
    <w:multiLevelType w:val="multilevel"/>
    <w:tmpl w:val="EE76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56F5E41"/>
    <w:multiLevelType w:val="multilevel"/>
    <w:tmpl w:val="7D548E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5"/>
  </w:num>
  <w:num w:numId="18">
    <w:abstractNumId w:val="3"/>
  </w:num>
  <w:num w:numId="19">
    <w:abstractNumId w:val="8"/>
  </w:num>
  <w:num w:numId="20">
    <w:abstractNumId w:val="4"/>
  </w:num>
  <w:num w:numId="21">
    <w:abstractNumId w:val="7"/>
  </w:num>
  <w:num w:numId="22">
    <w:abstractNumId w:val="1"/>
  </w:num>
  <w:num w:numId="23">
    <w:abstractNumId w:val="2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D1F"/>
    <w:rsid w:val="00260C4F"/>
    <w:rsid w:val="00277CC1"/>
    <w:rsid w:val="002C0E32"/>
    <w:rsid w:val="002C2DAB"/>
    <w:rsid w:val="002C5E45"/>
    <w:rsid w:val="002C5F2A"/>
    <w:rsid w:val="002C72A4"/>
    <w:rsid w:val="002D28DD"/>
    <w:rsid w:val="002F1065"/>
    <w:rsid w:val="00303DEB"/>
    <w:rsid w:val="00304E7E"/>
    <w:rsid w:val="003239ED"/>
    <w:rsid w:val="00356451"/>
    <w:rsid w:val="00363BCB"/>
    <w:rsid w:val="0037638F"/>
    <w:rsid w:val="003D1480"/>
    <w:rsid w:val="003D70DC"/>
    <w:rsid w:val="003F004C"/>
    <w:rsid w:val="003F00AA"/>
    <w:rsid w:val="003F1142"/>
    <w:rsid w:val="0042034E"/>
    <w:rsid w:val="0044356A"/>
    <w:rsid w:val="00447B75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02330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E647B"/>
    <w:rsid w:val="00BF5D8A"/>
    <w:rsid w:val="00C0038D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CDE29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CE0AC-243D-434C-83E0-2F704338E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</TotalTime>
  <Pages>2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Felipe Duarte</cp:lastModifiedBy>
  <cp:revision>2</cp:revision>
  <cp:lastPrinted>2016-03-17T20:18:00Z</cp:lastPrinted>
  <dcterms:created xsi:type="dcterms:W3CDTF">2016-03-17T20:20:00Z</dcterms:created>
  <dcterms:modified xsi:type="dcterms:W3CDTF">2016-03-17T20:20:00Z</dcterms:modified>
</cp:coreProperties>
</file>